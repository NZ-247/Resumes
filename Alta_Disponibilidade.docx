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C0" w:rsidRPr="002879C0" w:rsidRDefault="002879C0" w:rsidP="002879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Alta Disponibilidade (High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Availability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- HA)</w: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Conceito</w:t>
      </w:r>
    </w:p>
    <w:p w:rsidR="002879C0" w:rsidRPr="002879C0" w:rsidRDefault="002879C0" w:rsidP="002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Alta disponibilidade (HA) é a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 de um sistema operar continuamente sem falhas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um período de tempo predefinido. O objetivo é garantir que o sistema atenda a um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nível mínimo de desempenho operacional acordado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diante de falhas ou imprevistos.</w:t>
      </w:r>
    </w:p>
    <w:p w:rsidR="002879C0" w:rsidRPr="002879C0" w:rsidRDefault="002879C0" w:rsidP="002879C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 de "Cinco Noves" (99,999%)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: padrão de alta disponibilidade que significa que o sistema estará operacional por 99,999% do tempo.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🏥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Onde a Alta Disponibilidade é Essencial</w:t>
      </w:r>
    </w:p>
    <w:p w:rsidR="002879C0" w:rsidRPr="002879C0" w:rsidRDefault="002879C0" w:rsidP="002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HA são críticos em ambientes onde a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 pode afetar vidas humanas ou causar grandes perdas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Exemplos:</w:t>
      </w:r>
    </w:p>
    <w:p w:rsidR="002879C0" w:rsidRPr="002879C0" w:rsidRDefault="002879C0" w:rsidP="0028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militar</w:t>
      </w:r>
    </w:p>
    <w:p w:rsidR="002879C0" w:rsidRPr="002879C0" w:rsidRDefault="002879C0" w:rsidP="0028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Veículos autônomos</w:t>
      </w:r>
    </w:p>
    <w:p w:rsidR="002879C0" w:rsidRPr="002879C0" w:rsidRDefault="002879C0" w:rsidP="0028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Indústria e manufatura</w:t>
      </w:r>
    </w:p>
    <w:p w:rsidR="002879C0" w:rsidRPr="002879C0" w:rsidRDefault="002879C0" w:rsidP="0028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hospitalares (EHR - 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Electronic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Health Records)</w:t>
      </w:r>
    </w:p>
    <w:p w:rsidR="002879C0" w:rsidRPr="002879C0" w:rsidRDefault="002879C0" w:rsidP="00287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Infraestruturas críticas (energia, comunicação, transporte)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🧱 Princípios de Projeto de Sistemas HA</w:t>
      </w:r>
    </w:p>
    <w:p w:rsidR="002879C0" w:rsidRPr="002879C0" w:rsidRDefault="002879C0" w:rsidP="0028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de Pontos Únicos de Falha (SPOF)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 componente que, se falhar, compromete todo o sistema.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Ex.: Um único servidor que roda um serviço crítico.</w:t>
      </w:r>
    </w:p>
    <w:p w:rsidR="002879C0" w:rsidRPr="002879C0" w:rsidRDefault="002879C0" w:rsidP="0028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Failover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Confiável (Crossover)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Substituição automática por um componente redundante sem perda de dados ou degradação de desempenho.</w:t>
      </w:r>
    </w:p>
    <w:p w:rsidR="002879C0" w:rsidRPr="002879C0" w:rsidRDefault="002879C0" w:rsidP="0028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Detectabilidade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Falhas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As falhas devem ser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detectáveis automaticamente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sistema deve contar com mecanismos de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auto-recuperação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879C0" w:rsidRPr="002879C0" w:rsidRDefault="002879C0" w:rsidP="0028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Balanceamento de Carga (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Balancing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Distribuição automática de cargas de trabalho entre múltiplos recursos. Exemplo: distribuição de requisições em uma arquitetura de nuvem híbrida.</w:t>
      </w:r>
    </w:p>
    <w:p w:rsidR="002879C0" w:rsidRPr="002879C0" w:rsidRDefault="002879C0" w:rsidP="002879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Clusterização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Servidores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Agrupamento de servidores com replicação e 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failover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entre eles, minimizando impactos.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📏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Métricas de Disponibilidade</w:t>
      </w:r>
    </w:p>
    <w:p w:rsidR="002879C0" w:rsidRPr="002879C0" w:rsidRDefault="002879C0" w:rsidP="002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disponibilidade é normalmente expressa como uma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percentagem do tempo total de operação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79C0" w:rsidRPr="002879C0" w:rsidRDefault="002879C0" w:rsidP="0028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879C0">
        <w:rPr>
          <w:rFonts w:ascii="Courier New" w:eastAsia="Times New Roman" w:hAnsi="Courier New" w:cs="Courier New"/>
          <w:sz w:val="20"/>
          <w:szCs w:val="20"/>
          <w:lang w:eastAsia="pt-BR"/>
        </w:rPr>
        <w:t>plaintext</w:t>
      </w:r>
      <w:proofErr w:type="spellEnd"/>
      <w:proofErr w:type="gramEnd"/>
    </w:p>
    <w:p w:rsidR="002879C0" w:rsidRPr="002879C0" w:rsidRDefault="002879C0" w:rsidP="0028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879C0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2879C0" w:rsidRPr="002879C0" w:rsidRDefault="002879C0" w:rsidP="00287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879C0">
        <w:rPr>
          <w:rFonts w:ascii="Courier New" w:eastAsia="Times New Roman" w:hAnsi="Courier New" w:cs="Courier New"/>
          <w:sz w:val="20"/>
          <w:szCs w:val="20"/>
          <w:lang w:eastAsia="pt-BR"/>
        </w:rPr>
        <w:t>Disponibilidade = (Minutos do mês - Minutos de inatividade) / Minutos do mês</w: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métricas:</w:t>
      </w:r>
    </w:p>
    <w:p w:rsidR="002879C0" w:rsidRPr="002879C0" w:rsidRDefault="002879C0" w:rsidP="0028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MTBF (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Time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Between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Failures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Tempo médio entre falhas do sistema.</w:t>
      </w:r>
    </w:p>
    <w:p w:rsidR="002879C0" w:rsidRPr="002879C0" w:rsidRDefault="002879C0" w:rsidP="0028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MDT (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Downtime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Tempo médio em que o sistema fica indisponível.</w:t>
      </w:r>
    </w:p>
    <w:p w:rsidR="002879C0" w:rsidRPr="002879C0" w:rsidRDefault="002879C0" w:rsidP="002879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MTTR (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Mean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Time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Repair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Tempo médio para recuperação ou reparo após falha.</w: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Comparação de SLA (Service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Level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Agreement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868"/>
        <w:gridCol w:w="2014"/>
        <w:gridCol w:w="1922"/>
      </w:tblGrid>
      <w:tr w:rsidR="002879C0" w:rsidRPr="002879C0" w:rsidTr="002879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SLA (%)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Inatividade anual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Inatividade mensal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Inatividade diária</w:t>
            </w:r>
          </w:p>
        </w:tc>
      </w:tr>
      <w:tr w:rsidR="002879C0" w:rsidRPr="002879C0" w:rsidTr="002879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~3 dias e 15h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~7h 18min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~14min</w:t>
            </w:r>
          </w:p>
        </w:tc>
      </w:tr>
      <w:tr w:rsidR="002879C0" w:rsidRPr="002879C0" w:rsidTr="002879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99,9%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~8h 45min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~43min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~1min</w:t>
            </w:r>
          </w:p>
        </w:tc>
      </w:tr>
      <w:tr w:rsidR="002879C0" w:rsidRPr="002879C0" w:rsidTr="002879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99,99%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~52min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~4min 23s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~8,6s</w:t>
            </w:r>
          </w:p>
        </w:tc>
      </w:tr>
      <w:tr w:rsidR="002879C0" w:rsidRPr="002879C0" w:rsidTr="002879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99,999%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~5min 15s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~26,3s</w:t>
            </w:r>
          </w:p>
        </w:tc>
        <w:tc>
          <w:tcPr>
            <w:tcW w:w="0" w:type="auto"/>
            <w:vAlign w:val="center"/>
            <w:hideMark/>
          </w:tcPr>
          <w:p w:rsidR="002879C0" w:rsidRPr="002879C0" w:rsidRDefault="002879C0" w:rsidP="00287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79C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~0,86s</w:t>
            </w:r>
          </w:p>
        </w:tc>
      </w:tr>
    </w:tbl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🛠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Etapas para Implementar Alta Disponibilidade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com foco em HA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Minimize custos e complexidade, removendo 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SPOFs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usando redundância.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de Métricas de Sucesso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Defina metas de disponibilidade e métricas para monitoramento (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SLAs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Implantação de Hardware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Resiliente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Utilize equipamentos com suporte a </w:t>
      </w:r>
      <w:r w:rsidRPr="002879C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hot swap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879C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hot </w:t>
      </w:r>
      <w:proofErr w:type="spellStart"/>
      <w:r w:rsidRPr="002879C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plug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manutenção sem desligamento.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Testes de 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Failover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Simule falhas regularmente para garantir que o sistema alternativo funcione corretamente.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Contínuo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Use ferramentas e métricas para rastrear o desempenho e detectar anomalias.</w:t>
      </w:r>
    </w:p>
    <w:p w:rsidR="002879C0" w:rsidRPr="002879C0" w:rsidRDefault="002879C0" w:rsidP="002879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 e Aprimoramento Contínuos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Analise logs e indicadores para identificar oportunidades de melhoria no sistema.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🔁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Recuperação de Desastres (</w:t>
      </w:r>
      <w:proofErr w:type="spellStart"/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Disaster</w:t>
      </w:r>
      <w:proofErr w:type="spellEnd"/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Recovery - DR)</w:t>
      </w:r>
    </w:p>
    <w:p w:rsidR="002879C0" w:rsidRPr="002879C0" w:rsidRDefault="002879C0" w:rsidP="00287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Foco em falhas catastróficas, como desastres naturais ou falhas de infraestrutura.</w:t>
      </w:r>
    </w:p>
    <w:p w:rsidR="002879C0" w:rsidRPr="002879C0" w:rsidRDefault="002879C0" w:rsidP="00287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Complementa estratégias HA, que tratam de falhas menores e localizadas.</w:t>
      </w:r>
    </w:p>
    <w:p w:rsidR="002879C0" w:rsidRPr="002879C0" w:rsidRDefault="002879C0" w:rsidP="002879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haver backups e 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failover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para:</w:t>
      </w:r>
    </w:p>
    <w:p w:rsidR="002879C0" w:rsidRPr="002879C0" w:rsidRDefault="002879C0" w:rsidP="00287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Servidores</w:t>
      </w:r>
    </w:p>
    <w:p w:rsidR="002879C0" w:rsidRPr="002879C0" w:rsidRDefault="002879C0" w:rsidP="00287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</w:t>
      </w:r>
    </w:p>
    <w:p w:rsidR="002879C0" w:rsidRPr="002879C0" w:rsidRDefault="002879C0" w:rsidP="00287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Nós de rede</w:t>
      </w:r>
    </w:p>
    <w:p w:rsidR="002879C0" w:rsidRPr="002879C0" w:rsidRDefault="002879C0" w:rsidP="002879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Data centers inteiros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Boas Práticas para Alta Disponibilidade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Eliminar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únicos de falha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Manter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backups atualizados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dados e sistemas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balanceamento de carga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</w:t>
      </w:r>
      <w:proofErr w:type="spellStart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HAProxy</w:t>
      </w:r>
      <w:proofErr w:type="spellEnd"/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Monitorar continuamente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servidores e serviços críticos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Distribuir recursos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geograficamente (para tolerância a desastres)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RAID/SAN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tolerância a falhas de disco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detecção automática de falhas</w:t>
      </w:r>
    </w:p>
    <w:p w:rsidR="002879C0" w:rsidRPr="002879C0" w:rsidRDefault="002879C0" w:rsidP="002879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Testar e validar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mecanismos de HA regularmente</w:t>
      </w:r>
    </w:p>
    <w:p w:rsidR="002879C0" w:rsidRPr="002879C0" w:rsidRDefault="002879C0" w:rsidP="00287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2879C0" w:rsidRPr="002879C0" w:rsidRDefault="002879C0" w:rsidP="00287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79C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💬</w:t>
      </w:r>
      <w:r w:rsidRPr="002879C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Conclusão</w:t>
      </w:r>
    </w:p>
    <w:p w:rsidR="002879C0" w:rsidRPr="002879C0" w:rsidRDefault="002879C0" w:rsidP="00287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Alta disponibilidade é vital para sistemas que suportam </w:t>
      </w:r>
      <w:r w:rsidRPr="002879C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críticas</w:t>
      </w:r>
      <w:r w:rsidRPr="002879C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vida, economia e serviços essenciais. Com uma arquitetura cuidadosamente projetada, baseada em redundância, monitoramento e recuperação rápida, é possível atingir altos padrões de confiabilidade e minimizar o impacto de falhas.</w:t>
      </w:r>
    </w:p>
    <w:p w:rsidR="00D46F2F" w:rsidRDefault="00D46F2F">
      <w:bookmarkStart w:id="0" w:name="_GoBack"/>
      <w:bookmarkEnd w:id="0"/>
    </w:p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54" w:rsidRDefault="001A6754" w:rsidP="000A7D44">
      <w:pPr>
        <w:spacing w:after="0" w:line="240" w:lineRule="auto"/>
      </w:pPr>
      <w:r>
        <w:separator/>
      </w:r>
    </w:p>
  </w:endnote>
  <w:endnote w:type="continuationSeparator" w:id="0">
    <w:p w:rsidR="001A6754" w:rsidRDefault="001A6754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54" w:rsidRDefault="001A6754" w:rsidP="000A7D44">
      <w:pPr>
        <w:spacing w:after="0" w:line="240" w:lineRule="auto"/>
      </w:pPr>
      <w:r>
        <w:separator/>
      </w:r>
    </w:p>
  </w:footnote>
  <w:footnote w:type="continuationSeparator" w:id="0">
    <w:p w:rsidR="001A6754" w:rsidRDefault="001A6754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441"/>
    <w:multiLevelType w:val="multilevel"/>
    <w:tmpl w:val="E08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0FE8"/>
    <w:multiLevelType w:val="multilevel"/>
    <w:tmpl w:val="BE2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2471"/>
    <w:multiLevelType w:val="multilevel"/>
    <w:tmpl w:val="5F6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46A5C"/>
    <w:multiLevelType w:val="multilevel"/>
    <w:tmpl w:val="33DA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71B2"/>
    <w:multiLevelType w:val="multilevel"/>
    <w:tmpl w:val="FAF6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8289F"/>
    <w:multiLevelType w:val="multilevel"/>
    <w:tmpl w:val="28B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C0"/>
    <w:rsid w:val="000A7D44"/>
    <w:rsid w:val="001A6754"/>
    <w:rsid w:val="002879C0"/>
    <w:rsid w:val="006E2FBB"/>
    <w:rsid w:val="00D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17ACB6-C256-4C1D-81A5-5471C9C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7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879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2Char">
    <w:name w:val="Título 2 Char"/>
    <w:basedOn w:val="Fontepargpadro"/>
    <w:link w:val="Ttulo2"/>
    <w:uiPriority w:val="9"/>
    <w:rsid w:val="002879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79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879C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7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79C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79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79C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87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a\OneDrive\Documentos\Modelos%20Personalizados%20do%20Office\MT%20-%200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MT - 00.dotx</Template>
  <TotalTime>1</TotalTime>
  <Pages>3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Lima</dc:creator>
  <cp:keywords/>
  <dc:description/>
  <cp:lastModifiedBy>Alan Maciel Lima De Jesus EXTERNO</cp:lastModifiedBy>
  <cp:revision>1</cp:revision>
  <dcterms:created xsi:type="dcterms:W3CDTF">2025-06-16T14:22:00Z</dcterms:created>
  <dcterms:modified xsi:type="dcterms:W3CDTF">2025-06-16T14:23:00Z</dcterms:modified>
</cp:coreProperties>
</file>