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E96" w:rsidRPr="00C64E96" w:rsidRDefault="00C64E96" w:rsidP="00C64E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proofErr w:type="gramStart"/>
      <w:r w:rsidRPr="00C64E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Backup Media</w:t>
      </w:r>
      <w:proofErr w:type="gramEnd"/>
      <w:r w:rsidRPr="00C64E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proofErr w:type="spellStart"/>
      <w:r w:rsidRPr="00C64E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and</w:t>
      </w:r>
      <w:proofErr w:type="spellEnd"/>
      <w:r w:rsidRPr="00C64E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proofErr w:type="spellStart"/>
      <w:r w:rsidRPr="00C64E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Cycle</w:t>
      </w:r>
      <w:proofErr w:type="spellEnd"/>
    </w:p>
    <w:p w:rsidR="00C64E96" w:rsidRPr="00C64E96" w:rsidRDefault="00C64E96" w:rsidP="00C64E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64E96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📁</w:t>
      </w:r>
      <w:r w:rsidRPr="00C64E9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Tipos de Mídia de Backup</w:t>
      </w:r>
    </w:p>
    <w:p w:rsidR="00C64E96" w:rsidRPr="00C64E96" w:rsidRDefault="00C64E96" w:rsidP="00C64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mídias de backup são os dispositivos físicos ou virtuais utilizados para armazenar dados copiados. Cada tipo possui características próprias em relação a </w:t>
      </w:r>
      <w:r w:rsidRPr="00C64E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custo</w:t>
      </w:r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C64E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capacidade</w:t>
      </w:r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C64E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velocidade de acesso</w:t>
      </w:r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C64E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confiabilidade</w:t>
      </w:r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64E96" w:rsidRPr="00C64E96" w:rsidRDefault="00C64E96" w:rsidP="00C64E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64E9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CDs/DVDs</w:t>
      </w:r>
    </w:p>
    <w:p w:rsidR="00C64E96" w:rsidRPr="00C64E96" w:rsidRDefault="00C64E96" w:rsidP="00C64E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E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Vantagens</w:t>
      </w:r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>: Baratos, portáteis, de acesso aleatório (rápida recuperação).</w:t>
      </w:r>
    </w:p>
    <w:p w:rsidR="00C64E96" w:rsidRPr="00C64E96" w:rsidRDefault="00C64E96" w:rsidP="00C64E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E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Desvantagens</w:t>
      </w:r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>: Capacidade limitada (~700MB a 8.5GB), propensos a danos físicos.</w:t>
      </w:r>
    </w:p>
    <w:p w:rsidR="00C64E96" w:rsidRPr="00C64E96" w:rsidRDefault="00C64E96" w:rsidP="00C64E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E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Uso ideal</w:t>
      </w:r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>: Backups domésticos ou de pequeno porte.</w:t>
      </w:r>
    </w:p>
    <w:p w:rsidR="00C64E96" w:rsidRPr="00C64E96" w:rsidRDefault="00C64E96" w:rsidP="00C64E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64E9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2. Fitas Magnéticas (Tape </w:t>
      </w:r>
      <w:proofErr w:type="spellStart"/>
      <w:r w:rsidRPr="00C64E9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Cartridges</w:t>
      </w:r>
      <w:proofErr w:type="spellEnd"/>
      <w:r w:rsidRPr="00C64E9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C64E96" w:rsidRPr="00C64E96" w:rsidRDefault="00C64E96" w:rsidP="00C64E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E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Vantagens</w:t>
      </w:r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>: Alta capacidade, adequadas para armazenamento em longo prazo.</w:t>
      </w:r>
    </w:p>
    <w:p w:rsidR="00C64E96" w:rsidRPr="00C64E96" w:rsidRDefault="00C64E96" w:rsidP="00C64E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E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Desvantagens</w:t>
      </w:r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>: Caras, acesso sequencial (lento para recuperação), exigem manutenção (limpeza periódica), desgaste com o tempo.</w:t>
      </w:r>
    </w:p>
    <w:p w:rsidR="00C64E96" w:rsidRPr="00C64E96" w:rsidRDefault="00C64E96" w:rsidP="00C64E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E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Uso ideal</w:t>
      </w:r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>: Pequenas/médias empresas com políticas de backup estruturadas.</w:t>
      </w:r>
    </w:p>
    <w:p w:rsidR="00C64E96" w:rsidRPr="00C64E96" w:rsidRDefault="00C64E96" w:rsidP="00C64E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64E9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Discos Rígidos (</w:t>
      </w:r>
      <w:proofErr w:type="spellStart"/>
      <w:r w:rsidRPr="00C64E9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HDDs</w:t>
      </w:r>
      <w:proofErr w:type="spellEnd"/>
      <w:r w:rsidRPr="00C64E9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C64E96" w:rsidRPr="00C64E96" w:rsidRDefault="00C64E96" w:rsidP="00C64E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E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Vantagens</w:t>
      </w:r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>: Alta capacidade, velocidade de leitura/gravação, reutilizáveis.</w:t>
      </w:r>
    </w:p>
    <w:p w:rsidR="00C64E96" w:rsidRPr="00C64E96" w:rsidRDefault="00C64E96" w:rsidP="00C64E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E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Desvantagens</w:t>
      </w:r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Mídia </w:t>
      </w:r>
      <w:r w:rsidRPr="00C64E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removível</w:t>
      </w:r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(difícil de </w:t>
      </w:r>
      <w:proofErr w:type="spellStart"/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>rotacionar</w:t>
      </w:r>
      <w:proofErr w:type="spellEnd"/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manter off-site).</w:t>
      </w:r>
    </w:p>
    <w:p w:rsidR="00C64E96" w:rsidRPr="00C64E96" w:rsidRDefault="00C64E96" w:rsidP="00C64E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E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Uso ideal</w:t>
      </w:r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>: Backups rápidos e locais, redundância de arquivos.</w:t>
      </w:r>
    </w:p>
    <w:p w:rsidR="00C64E96" w:rsidRPr="00C64E96" w:rsidRDefault="00C64E96" w:rsidP="00C64E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64E9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Disquetes (</w:t>
      </w:r>
      <w:proofErr w:type="spellStart"/>
      <w:r w:rsidRPr="00C64E9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Floppy</w:t>
      </w:r>
      <w:proofErr w:type="spellEnd"/>
      <w:r w:rsidRPr="00C64E9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Disks)</w:t>
      </w:r>
    </w:p>
    <w:p w:rsidR="00C64E96" w:rsidRPr="00C64E96" w:rsidRDefault="00C64E96" w:rsidP="00C64E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E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Obsoletos</w:t>
      </w:r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>: Baixa capacidade, pouca confiabilidade, desuso total.</w:t>
      </w:r>
    </w:p>
    <w:p w:rsidR="00C64E96" w:rsidRPr="00C64E96" w:rsidRDefault="00C64E96" w:rsidP="00C64E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E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Uso ideal</w:t>
      </w:r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>: Apenas para backups pontuais de arquivos pequenos (não recomendado).</w:t>
      </w:r>
    </w:p>
    <w:p w:rsidR="00C64E96" w:rsidRPr="00C64E96" w:rsidRDefault="00C64E96" w:rsidP="00C64E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64E9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Armazenamento em Nuvem (</w:t>
      </w:r>
      <w:proofErr w:type="spellStart"/>
      <w:r w:rsidRPr="00C64E9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Cloud</w:t>
      </w:r>
      <w:proofErr w:type="spellEnd"/>
      <w:r w:rsidRPr="00C64E9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Backup)</w:t>
      </w:r>
    </w:p>
    <w:p w:rsidR="00C64E96" w:rsidRPr="00C64E96" w:rsidRDefault="00C64E96" w:rsidP="00C64E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E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Vantagens</w:t>
      </w:r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>: Flexível, escalável, elimina necessidade de mídia física.</w:t>
      </w:r>
    </w:p>
    <w:p w:rsidR="00C64E96" w:rsidRPr="00C64E96" w:rsidRDefault="00C64E96" w:rsidP="00C64E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E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Desvantagens</w:t>
      </w:r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>: Dependente da internet e do provedor de nuvem. Em caso de indisponibilidade do serviço, o backup pode ficar inacessível.</w:t>
      </w:r>
    </w:p>
    <w:p w:rsidR="00C64E96" w:rsidRPr="00C64E96" w:rsidRDefault="00C64E96" w:rsidP="00C64E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E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Capacidade</w:t>
      </w:r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Variável, de alguns gigabytes (usuários gratuitos) a múltiplos </w:t>
      </w:r>
      <w:proofErr w:type="spellStart"/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>terabytes</w:t>
      </w:r>
      <w:proofErr w:type="spellEnd"/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(empresas).</w:t>
      </w:r>
    </w:p>
    <w:p w:rsidR="00C64E96" w:rsidRPr="00C64E96" w:rsidRDefault="00C64E96" w:rsidP="00C64E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E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Uso ideal</w:t>
      </w:r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>: Organizações que priorizam mobilidade e recuperação remota.</w:t>
      </w:r>
    </w:p>
    <w:p w:rsidR="00C64E96" w:rsidRPr="00C64E96" w:rsidRDefault="00C64E96" w:rsidP="00C64E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C64E96" w:rsidRPr="00C64E96" w:rsidRDefault="00C64E96" w:rsidP="00C64E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64E96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🔁</w:t>
      </w:r>
      <w:r w:rsidRPr="00C64E9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Ciclo de Backup</w:t>
      </w:r>
    </w:p>
    <w:p w:rsidR="00C64E96" w:rsidRPr="00C64E96" w:rsidRDefault="00C64E96" w:rsidP="00C64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Um </w:t>
      </w:r>
      <w:r w:rsidRPr="00C64E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ciclo de backup</w:t>
      </w:r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quando e como os backups são realizados, bem como quais mídias são utilizadas em cada etapa. Um ciclo bem planejado aumenta a segurança, reduz riscos de perda de dados e otimiza recursos.</w:t>
      </w:r>
    </w:p>
    <w:p w:rsidR="00C64E96" w:rsidRPr="00C64E96" w:rsidRDefault="00C64E96" w:rsidP="00C64E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64E9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🧱 Componentes do Ciclo</w:t>
      </w:r>
    </w:p>
    <w:p w:rsidR="00C64E96" w:rsidRPr="00C64E96" w:rsidRDefault="00C64E96" w:rsidP="00C64E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E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Backup Completo</w:t>
      </w:r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>: Executado no início do ciclo.</w:t>
      </w:r>
    </w:p>
    <w:p w:rsidR="00C64E96" w:rsidRPr="00C64E96" w:rsidRDefault="00C64E96" w:rsidP="00C64E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E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Backups Incrementais ou Diferenciais</w:t>
      </w:r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>: Realizados nos dias subsequentes para economizar tempo e espaço.</w:t>
      </w:r>
    </w:p>
    <w:p w:rsidR="00C64E96" w:rsidRPr="00C64E96" w:rsidRDefault="00C64E96" w:rsidP="00C64E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E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Conjuntos de Mídia</w:t>
      </w:r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Cada backup (completo ou parcial) gera um conjunto de backup que deve ser </w:t>
      </w:r>
      <w:proofErr w:type="spellStart"/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>rotacionado</w:t>
      </w:r>
      <w:proofErr w:type="spellEnd"/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corretamente.</w:t>
      </w:r>
    </w:p>
    <w:p w:rsidR="00C64E96" w:rsidRPr="00C64E96" w:rsidRDefault="00C64E96" w:rsidP="00C64E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64E96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🎯</w:t>
      </w:r>
      <w:r w:rsidRPr="00C64E9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Boas Práticas</w:t>
      </w:r>
    </w:p>
    <w:p w:rsidR="00C64E96" w:rsidRPr="00C64E96" w:rsidRDefault="00C64E96" w:rsidP="00C64E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E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Rotação de Mídia</w:t>
      </w:r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No mínimo três conjuntos devem ser utilizados para reduzir vulnerabilidade a falhas de hardware, corrupção ou </w:t>
      </w:r>
      <w:proofErr w:type="spellStart"/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>malware</w:t>
      </w:r>
      <w:proofErr w:type="spellEnd"/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64E96" w:rsidRPr="00C64E96" w:rsidRDefault="00C64E96" w:rsidP="00C64E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64E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Armazenamento Off</w:t>
      </w:r>
      <w:proofErr w:type="gramEnd"/>
      <w:r w:rsidRPr="00C64E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-site</w:t>
      </w:r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Manter ao menos um conjunto de backup em local externo (físico ou nuvem) para proteção contra desastres físicos (incêndio, roubo, </w:t>
      </w:r>
      <w:proofErr w:type="spellStart"/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C64E96" w:rsidRPr="00C64E96" w:rsidRDefault="00C64E96" w:rsidP="00C64E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E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Aposentadoria de mídia antiga</w:t>
      </w:r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>: Remover periodicamente conjuntos mais antigos, mantendo-os como arquivo (</w:t>
      </w:r>
      <w:proofErr w:type="spellStart"/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>retention</w:t>
      </w:r>
      <w:proofErr w:type="spellEnd"/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>archive</w:t>
      </w:r>
      <w:proofErr w:type="spellEnd"/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>policy</w:t>
      </w:r>
      <w:proofErr w:type="spellEnd"/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C64E96" w:rsidRPr="00C64E96" w:rsidRDefault="00C64E96" w:rsidP="00C64E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C64E96" w:rsidRPr="00C64E96" w:rsidRDefault="00C64E96" w:rsidP="00C64E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64E96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📆</w:t>
      </w:r>
      <w:r w:rsidRPr="00C64E9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Métodos de Ciclo de Backup</w:t>
      </w:r>
    </w:p>
    <w:p w:rsidR="00C64E96" w:rsidRPr="00C64E96" w:rsidRDefault="00C64E96" w:rsidP="00C64E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64E9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Backup Completo Diário</w:t>
      </w:r>
    </w:p>
    <w:p w:rsidR="00C64E96" w:rsidRPr="00C64E96" w:rsidRDefault="00C64E96" w:rsidP="00C64E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E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Alta segurança</w:t>
      </w:r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mas </w:t>
      </w:r>
      <w:r w:rsidRPr="00C64E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alto custo</w:t>
      </w:r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C64E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uso de tempo/mídia elevado</w:t>
      </w:r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64E96" w:rsidRPr="00C64E96" w:rsidRDefault="00C64E96" w:rsidP="00C64E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>Ideal para ambientes com alta criticidade de dados e alta tolerância a falhas.</w:t>
      </w:r>
    </w:p>
    <w:p w:rsidR="00C64E96" w:rsidRPr="00C64E96" w:rsidRDefault="00C64E96" w:rsidP="00C64E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64E9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Completo Semanal + Incrementais Diários</w:t>
      </w:r>
    </w:p>
    <w:p w:rsidR="00C64E96" w:rsidRPr="00C64E96" w:rsidRDefault="00C64E96" w:rsidP="00C64E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E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Economiza espaço e tempo</w:t>
      </w:r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>, mas recuperação pode ser mais lenta (várias mídias necessárias).</w:t>
      </w:r>
    </w:p>
    <w:p w:rsidR="00C64E96" w:rsidRPr="00C64E96" w:rsidRDefault="00C64E96" w:rsidP="00C64E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>Restauração envolve o último backup completo + todos os incrementais seguintes até o ponto desejado.</w:t>
      </w:r>
    </w:p>
    <w:p w:rsidR="00C64E96" w:rsidRPr="00C64E96" w:rsidRDefault="00C64E96" w:rsidP="00C64E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64E9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Completo Semanal + Diferenciais Diários</w:t>
      </w:r>
    </w:p>
    <w:p w:rsidR="00C64E96" w:rsidRPr="00C64E96" w:rsidRDefault="00C64E96" w:rsidP="00C64E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>Compromisso entre tempo de backup e recuperação.</w:t>
      </w:r>
    </w:p>
    <w:p w:rsidR="00C64E96" w:rsidRPr="00C64E96" w:rsidRDefault="00C64E96" w:rsidP="00C64E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>Recuperação exige apenas o último backup completo + o último diferencial.</w:t>
      </w:r>
    </w:p>
    <w:p w:rsidR="00C64E96" w:rsidRPr="00C64E96" w:rsidRDefault="00C64E96" w:rsidP="00C64E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64E9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Método Avô-Pai-Filho (</w:t>
      </w:r>
      <w:proofErr w:type="spellStart"/>
      <w:r w:rsidRPr="00C64E9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Grandfather-Father-Son</w:t>
      </w:r>
      <w:proofErr w:type="spellEnd"/>
      <w:r w:rsidRPr="00C64E9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C64E96" w:rsidRPr="00C64E96" w:rsidRDefault="00C64E96" w:rsidP="00C64E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E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Filho (Daily)</w:t>
      </w:r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>: Backups diários.</w:t>
      </w:r>
    </w:p>
    <w:p w:rsidR="00C64E96" w:rsidRPr="00C64E96" w:rsidRDefault="00C64E96" w:rsidP="00C64E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E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Pai (</w:t>
      </w:r>
      <w:proofErr w:type="spellStart"/>
      <w:r w:rsidRPr="00C64E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Weekly</w:t>
      </w:r>
      <w:proofErr w:type="spellEnd"/>
      <w:r w:rsidRPr="00C64E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>: Backups semanais.</w:t>
      </w:r>
    </w:p>
    <w:p w:rsidR="00C64E96" w:rsidRPr="00C64E96" w:rsidRDefault="00C64E96" w:rsidP="00C64E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E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Avô (</w:t>
      </w:r>
      <w:proofErr w:type="spellStart"/>
      <w:r w:rsidRPr="00C64E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Monthly</w:t>
      </w:r>
      <w:proofErr w:type="spellEnd"/>
      <w:r w:rsidRPr="00C64E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>: Backups mensais.</w:t>
      </w:r>
    </w:p>
    <w:p w:rsidR="00C64E96" w:rsidRPr="00C64E96" w:rsidRDefault="00C64E96" w:rsidP="00C64E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E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Vantagens</w:t>
      </w:r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>: Máxima segurança e retenção histórica.</w:t>
      </w:r>
    </w:p>
    <w:p w:rsidR="00C64E96" w:rsidRPr="00C64E96" w:rsidRDefault="00C64E96" w:rsidP="00C64E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E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Desvantagens</w:t>
      </w:r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>: Alto número de mídias e complexidade de gerenciamento (mínimo de 33 mídias/ano).</w:t>
      </w:r>
    </w:p>
    <w:p w:rsidR="00C64E96" w:rsidRPr="00C64E96" w:rsidRDefault="00C64E96" w:rsidP="00C64E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C64E96" w:rsidRPr="00C64E96" w:rsidRDefault="00C64E96" w:rsidP="00C64E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64E96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🔍</w:t>
      </w:r>
      <w:r w:rsidRPr="00C64E9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Verificação e Comparação de Backups</w:t>
      </w:r>
    </w:p>
    <w:p w:rsidR="00C64E96" w:rsidRPr="00C64E96" w:rsidRDefault="00C64E96" w:rsidP="00C64E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E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Verificação (Compare)</w:t>
      </w:r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>: Processo de validar a integridade dos arquivos copiados em relação à fonte.</w:t>
      </w:r>
    </w:p>
    <w:p w:rsidR="00C64E96" w:rsidRPr="00C64E96" w:rsidRDefault="00C64E96" w:rsidP="00C64E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E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Vantagens</w:t>
      </w:r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>: Confirma a fidelidade do backup.</w:t>
      </w:r>
    </w:p>
    <w:p w:rsidR="00C64E96" w:rsidRPr="00C64E96" w:rsidRDefault="00C64E96" w:rsidP="00C64E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E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Desvantagens</w:t>
      </w:r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>: Pode dobrar o tempo do processo de backup.</w:t>
      </w:r>
    </w:p>
    <w:p w:rsidR="00C64E96" w:rsidRPr="00C64E96" w:rsidRDefault="00C64E96" w:rsidP="00C64E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E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Recomendação</w:t>
      </w:r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>: Sempre que possível, ativar verificação automática após os backups.</w:t>
      </w:r>
    </w:p>
    <w:p w:rsidR="00C64E96" w:rsidRPr="00C64E96" w:rsidRDefault="00C64E96" w:rsidP="00C64E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C64E96" w:rsidRPr="00C64E96" w:rsidRDefault="00C64E96" w:rsidP="00C64E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64E9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🧪 Prática de Recuperação (Test </w:t>
      </w:r>
      <w:proofErr w:type="spellStart"/>
      <w:r w:rsidRPr="00C64E9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Restore</w:t>
      </w:r>
      <w:proofErr w:type="spellEnd"/>
      <w:r w:rsidRPr="00C64E9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)</w:t>
      </w:r>
    </w:p>
    <w:p w:rsidR="00C64E96" w:rsidRPr="00C64E96" w:rsidRDefault="00C64E96" w:rsidP="00C64E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Restaurar backups deve ser um processo </w:t>
      </w:r>
      <w:r w:rsidRPr="00C64E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documentado e testado regularmente</w:t>
      </w:r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64E96" w:rsidRPr="00C64E96" w:rsidRDefault="00C64E96" w:rsidP="00C64E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>Recomendado:</w:t>
      </w:r>
    </w:p>
    <w:p w:rsidR="00C64E96" w:rsidRPr="00C64E96" w:rsidRDefault="00C64E96" w:rsidP="00C64E9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>Testar com arquivos não críticos.</w:t>
      </w:r>
    </w:p>
    <w:p w:rsidR="00C64E96" w:rsidRPr="00C64E96" w:rsidRDefault="00C64E96" w:rsidP="00C64E9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>Simular perdas e recuperar arquivos para validar processos.</w:t>
      </w:r>
    </w:p>
    <w:p w:rsidR="00C64E96" w:rsidRPr="00C64E96" w:rsidRDefault="00C64E96" w:rsidP="00C64E9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E96">
        <w:rPr>
          <w:rFonts w:ascii="Segoe UI Symbol" w:eastAsia="Times New Roman" w:hAnsi="Segoe UI Symbol" w:cs="Segoe UI Symbol"/>
          <w:sz w:val="24"/>
          <w:szCs w:val="24"/>
          <w:lang w:eastAsia="pt-BR"/>
        </w:rPr>
        <w:t>📌</w:t>
      </w:r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64E9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“Não é </w:t>
      </w:r>
      <w:r w:rsidRPr="00C64E9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se</w:t>
      </w:r>
      <w:r w:rsidRPr="00C64E9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você precisará restaurar um backup, mas </w:t>
      </w:r>
      <w:proofErr w:type="gramStart"/>
      <w:r w:rsidRPr="00C64E9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quando</w:t>
      </w:r>
      <w:r w:rsidRPr="00C64E9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.”</w:t>
      </w:r>
      <w:proofErr w:type="gramEnd"/>
    </w:p>
    <w:p w:rsidR="00C64E96" w:rsidRPr="00C64E96" w:rsidRDefault="00C64E96" w:rsidP="00C64E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E9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C64E96" w:rsidRPr="00C64E96" w:rsidRDefault="00C64E96" w:rsidP="00C64E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64E96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C64E9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Resumo das Recomendações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6520"/>
      </w:tblGrid>
      <w:tr w:rsidR="00C64E96" w:rsidRPr="00C64E96" w:rsidTr="00C64E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64E96" w:rsidRPr="00C64E96" w:rsidRDefault="00C64E96" w:rsidP="00C64E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64E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C64E96" w:rsidRPr="00C64E96" w:rsidRDefault="00C64E96" w:rsidP="00C64E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64E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Recomendação</w:t>
            </w:r>
          </w:p>
        </w:tc>
      </w:tr>
      <w:tr w:rsidR="00C64E96" w:rsidRPr="00C64E96" w:rsidTr="00C64E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E96" w:rsidRPr="00C64E96" w:rsidRDefault="00C64E96" w:rsidP="00C6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4E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Mídia</w:t>
            </w:r>
          </w:p>
        </w:tc>
        <w:tc>
          <w:tcPr>
            <w:tcW w:w="0" w:type="auto"/>
            <w:vAlign w:val="center"/>
            <w:hideMark/>
          </w:tcPr>
          <w:p w:rsidR="00C64E96" w:rsidRPr="00C64E96" w:rsidRDefault="00C64E96" w:rsidP="00C6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4E9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Use mídias adequadas ao volume de dados e frequência de backup.</w:t>
            </w:r>
          </w:p>
        </w:tc>
      </w:tr>
      <w:tr w:rsidR="00C64E96" w:rsidRPr="00C64E96" w:rsidTr="00C64E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E96" w:rsidRPr="00C64E96" w:rsidRDefault="00C64E96" w:rsidP="00C6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4E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Ciclo</w:t>
            </w:r>
          </w:p>
        </w:tc>
        <w:tc>
          <w:tcPr>
            <w:tcW w:w="0" w:type="auto"/>
            <w:vAlign w:val="center"/>
            <w:hideMark/>
          </w:tcPr>
          <w:p w:rsidR="00C64E96" w:rsidRPr="00C64E96" w:rsidRDefault="00C64E96" w:rsidP="00C6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4E9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Adote um ciclo consistente (diário, semanal, mensal) com rotação.</w:t>
            </w:r>
          </w:p>
        </w:tc>
      </w:tr>
      <w:tr w:rsidR="00C64E96" w:rsidRPr="00C64E96" w:rsidTr="00C64E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E96" w:rsidRPr="00C64E96" w:rsidRDefault="00C64E96" w:rsidP="00C6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4E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Off-site</w:t>
            </w:r>
          </w:p>
        </w:tc>
        <w:tc>
          <w:tcPr>
            <w:tcW w:w="0" w:type="auto"/>
            <w:vAlign w:val="center"/>
            <w:hideMark/>
          </w:tcPr>
          <w:p w:rsidR="00C64E96" w:rsidRPr="00C64E96" w:rsidRDefault="00C64E96" w:rsidP="00C6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4E9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Sempre mantenha cópias fora do local físico principal.</w:t>
            </w:r>
          </w:p>
        </w:tc>
      </w:tr>
      <w:tr w:rsidR="00C64E96" w:rsidRPr="00C64E96" w:rsidTr="00C64E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E96" w:rsidRPr="00C64E96" w:rsidRDefault="00C64E96" w:rsidP="00C6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4E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Verificação</w:t>
            </w:r>
          </w:p>
        </w:tc>
        <w:tc>
          <w:tcPr>
            <w:tcW w:w="0" w:type="auto"/>
            <w:vAlign w:val="center"/>
            <w:hideMark/>
          </w:tcPr>
          <w:p w:rsidR="00C64E96" w:rsidRPr="00C64E96" w:rsidRDefault="00C64E96" w:rsidP="00C6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4E9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Habilite a verificação para garantir a integridade do backup.</w:t>
            </w:r>
          </w:p>
        </w:tc>
      </w:tr>
      <w:tr w:rsidR="00C64E96" w:rsidRPr="00C64E96" w:rsidTr="00C64E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E96" w:rsidRPr="00C64E96" w:rsidRDefault="00C64E96" w:rsidP="00C6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4E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Teste</w:t>
            </w:r>
          </w:p>
        </w:tc>
        <w:tc>
          <w:tcPr>
            <w:tcW w:w="0" w:type="auto"/>
            <w:vAlign w:val="center"/>
            <w:hideMark/>
          </w:tcPr>
          <w:p w:rsidR="00C64E96" w:rsidRPr="00C64E96" w:rsidRDefault="00C64E96" w:rsidP="00C6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4E9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Realize testes de recuperação regularmente.</w:t>
            </w:r>
          </w:p>
        </w:tc>
      </w:tr>
    </w:tbl>
    <w:p w:rsidR="00D46F2F" w:rsidRDefault="00D46F2F">
      <w:bookmarkStart w:id="0" w:name="_GoBack"/>
      <w:bookmarkEnd w:id="0"/>
    </w:p>
    <w:sectPr w:rsidR="00D46F2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576" w:rsidRDefault="00214576" w:rsidP="000A7D44">
      <w:pPr>
        <w:spacing w:after="0" w:line="240" w:lineRule="auto"/>
      </w:pPr>
      <w:r>
        <w:separator/>
      </w:r>
    </w:p>
  </w:endnote>
  <w:endnote w:type="continuationSeparator" w:id="0">
    <w:p w:rsidR="00214576" w:rsidRDefault="00214576" w:rsidP="000A7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576" w:rsidRDefault="00214576" w:rsidP="000A7D44">
      <w:pPr>
        <w:spacing w:after="0" w:line="240" w:lineRule="auto"/>
      </w:pPr>
      <w:r>
        <w:separator/>
      </w:r>
    </w:p>
  </w:footnote>
  <w:footnote w:type="continuationSeparator" w:id="0">
    <w:p w:rsidR="00214576" w:rsidRDefault="00214576" w:rsidP="000A7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D44" w:rsidRDefault="000A7D4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-1061085</wp:posOffset>
          </wp:positionH>
          <wp:positionV relativeFrom="paragraph">
            <wp:posOffset>-430530</wp:posOffset>
          </wp:positionV>
          <wp:extent cx="1314450" cy="874395"/>
          <wp:effectExtent l="0" t="0" r="0" b="1905"/>
          <wp:wrapThrough wrapText="bothSides">
            <wp:wrapPolygon edited="0">
              <wp:start x="0" y="0"/>
              <wp:lineTo x="0" y="21176"/>
              <wp:lineTo x="21287" y="21176"/>
              <wp:lineTo x="21287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NZ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4450" cy="874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A7D44" w:rsidRDefault="000A7D4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511A4"/>
    <w:multiLevelType w:val="multilevel"/>
    <w:tmpl w:val="F49E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B7D18"/>
    <w:multiLevelType w:val="multilevel"/>
    <w:tmpl w:val="9998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B0A82"/>
    <w:multiLevelType w:val="multilevel"/>
    <w:tmpl w:val="B9EC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50FA6"/>
    <w:multiLevelType w:val="multilevel"/>
    <w:tmpl w:val="FD56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3727D"/>
    <w:multiLevelType w:val="multilevel"/>
    <w:tmpl w:val="F9E4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72C01"/>
    <w:multiLevelType w:val="multilevel"/>
    <w:tmpl w:val="ADE0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BD3C07"/>
    <w:multiLevelType w:val="multilevel"/>
    <w:tmpl w:val="4968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D27C2C"/>
    <w:multiLevelType w:val="multilevel"/>
    <w:tmpl w:val="C88A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412207"/>
    <w:multiLevelType w:val="multilevel"/>
    <w:tmpl w:val="3E5A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095887"/>
    <w:multiLevelType w:val="multilevel"/>
    <w:tmpl w:val="D5BE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1A77B6"/>
    <w:multiLevelType w:val="multilevel"/>
    <w:tmpl w:val="A710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916AAB"/>
    <w:multiLevelType w:val="multilevel"/>
    <w:tmpl w:val="E852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0136F6"/>
    <w:multiLevelType w:val="multilevel"/>
    <w:tmpl w:val="8E1AE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3"/>
  </w:num>
  <w:num w:numId="5">
    <w:abstractNumId w:val="4"/>
  </w:num>
  <w:num w:numId="6">
    <w:abstractNumId w:val="10"/>
  </w:num>
  <w:num w:numId="7">
    <w:abstractNumId w:val="7"/>
  </w:num>
  <w:num w:numId="8">
    <w:abstractNumId w:val="5"/>
  </w:num>
  <w:num w:numId="9">
    <w:abstractNumId w:val="2"/>
  </w:num>
  <w:num w:numId="10">
    <w:abstractNumId w:val="12"/>
  </w:num>
  <w:num w:numId="11">
    <w:abstractNumId w:val="11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96"/>
    <w:rsid w:val="000A7D44"/>
    <w:rsid w:val="00214576"/>
    <w:rsid w:val="006E2FBB"/>
    <w:rsid w:val="00C64E96"/>
    <w:rsid w:val="00D4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1D5C00C-3BC3-4D3C-834D-4AA9F2E4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64E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64E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64E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A7D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7D44"/>
  </w:style>
  <w:style w:type="paragraph" w:styleId="Rodap">
    <w:name w:val="footer"/>
    <w:basedOn w:val="Normal"/>
    <w:link w:val="RodapChar"/>
    <w:uiPriority w:val="99"/>
    <w:unhideWhenUsed/>
    <w:rsid w:val="000A7D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7D44"/>
  </w:style>
  <w:style w:type="character" w:customStyle="1" w:styleId="Ttulo1Char">
    <w:name w:val="Título 1 Char"/>
    <w:basedOn w:val="Fontepargpadro"/>
    <w:link w:val="Ttulo1"/>
    <w:uiPriority w:val="9"/>
    <w:rsid w:val="00C64E9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64E9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64E9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C64E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4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64E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6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ma\OneDrive\Documentos\Modelos%20Personalizados%20do%20Office\MT%20-%2000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MT - 00.dotx</Template>
  <TotalTime>1</TotalTime>
  <Pages>3</Pages>
  <Words>699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Lima</dc:creator>
  <cp:keywords/>
  <dc:description/>
  <cp:lastModifiedBy>Alan Maciel Lima De Jesus EXTERNO</cp:lastModifiedBy>
  <cp:revision>1</cp:revision>
  <dcterms:created xsi:type="dcterms:W3CDTF">2025-06-14T22:25:00Z</dcterms:created>
  <dcterms:modified xsi:type="dcterms:W3CDTF">2025-06-14T22:26:00Z</dcterms:modified>
</cp:coreProperties>
</file>