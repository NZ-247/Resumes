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658" w:rsidRPr="00E01658" w:rsidRDefault="00E01658" w:rsidP="00E016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bookmarkStart w:id="0" w:name="_GoBack"/>
      <w:bookmarkEnd w:id="0"/>
      <w:r w:rsidRPr="00E016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Tipos de Backup – </w:t>
      </w:r>
      <w:proofErr w:type="spellStart"/>
      <w:r w:rsidRPr="00E016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CompTIA</w:t>
      </w:r>
      <w:proofErr w:type="spellEnd"/>
      <w:r w:rsidRPr="00E016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 A+</w:t>
      </w:r>
    </w:p>
    <w:p w:rsidR="00E01658" w:rsidRPr="00E01658" w:rsidRDefault="00E01658" w:rsidP="00E01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0165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📌</w:t>
      </w:r>
      <w:r w:rsidRPr="00E016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Objetivo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a proteção dos dados contra:</w:t>
      </w:r>
    </w:p>
    <w:p w:rsidR="00E01658" w:rsidRPr="00E01658" w:rsidRDefault="00E01658" w:rsidP="00E01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Falhas de hardware</w:t>
      </w:r>
    </w:p>
    <w:p w:rsidR="00E01658" w:rsidRPr="00E01658" w:rsidRDefault="00E01658" w:rsidP="00E01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Corrupção de arquivos</w:t>
      </w:r>
    </w:p>
    <w:p w:rsidR="00E01658" w:rsidRPr="00E01658" w:rsidRDefault="00E01658" w:rsidP="00E01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Erros humanos</w:t>
      </w:r>
    </w:p>
    <w:p w:rsidR="00E01658" w:rsidRPr="00E01658" w:rsidRDefault="00E01658" w:rsidP="00E01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Desastres naturais</w:t>
      </w:r>
    </w:p>
    <w:p w:rsidR="00E01658" w:rsidRPr="00E01658" w:rsidRDefault="00E01658" w:rsidP="00E016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Ameaças de segurança (como </w:t>
      </w:r>
      <w:proofErr w:type="spellStart"/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ransomware</w:t>
      </w:r>
      <w:proofErr w:type="spellEnd"/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Backups são parte essencial de um plano de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recuperação de desastres (DRP)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continuidade de negócios (BCP)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eficácia depende não apenas da ferramenta utilizada, mas também do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execução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testes regulares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plano de backup.</w:t>
      </w:r>
    </w:p>
    <w:p w:rsidR="00E01658" w:rsidRPr="00E01658" w:rsidRDefault="00E01658" w:rsidP="00E0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E01658" w:rsidRPr="00E01658" w:rsidRDefault="00E01658" w:rsidP="00E01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0165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🔰</w:t>
      </w:r>
      <w:r w:rsidRPr="00E016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Conceitos Fundamentais</w:t>
      </w:r>
    </w:p>
    <w:p w:rsidR="00E01658" w:rsidRPr="00E01658" w:rsidRDefault="00E01658" w:rsidP="00E01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Backup: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Cópia de segurança dos dados.</w:t>
      </w:r>
    </w:p>
    <w:p w:rsidR="00E01658" w:rsidRPr="00E01658" w:rsidRDefault="00E01658" w:rsidP="00E01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RPO (Recovery Point </w:t>
      </w:r>
      <w:proofErr w:type="spellStart"/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Objective</w:t>
      </w:r>
      <w:proofErr w:type="spellEnd"/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 de dados a empresa pode perder (tolerância à perda de dados).</w:t>
      </w:r>
    </w:p>
    <w:p w:rsidR="00E01658" w:rsidRPr="00E01658" w:rsidRDefault="00E01658" w:rsidP="00E016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RTO (Recovery Time </w:t>
      </w:r>
      <w:proofErr w:type="spellStart"/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Objective</w:t>
      </w:r>
      <w:proofErr w:type="spellEnd"/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Quanto tempo pode levar para restaurar o sistema após falha.</w:t>
      </w:r>
    </w:p>
    <w:p w:rsidR="00E01658" w:rsidRPr="00E01658" w:rsidRDefault="00E01658" w:rsidP="00E0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E01658" w:rsidRPr="00E01658" w:rsidRDefault="00E01658" w:rsidP="00E01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0165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📂</w:t>
      </w:r>
      <w:r w:rsidRPr="00E016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Tipos de Backup</w:t>
      </w:r>
    </w:p>
    <w:p w:rsidR="00E01658" w:rsidRPr="00E01658" w:rsidRDefault="00E01658" w:rsidP="00E01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🟢 Backup Completo (</w:t>
      </w:r>
      <w:proofErr w:type="spellStart"/>
      <w:r w:rsidRPr="00E016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Full</w:t>
      </w:r>
      <w:proofErr w:type="spellEnd"/>
      <w:r w:rsidRPr="00E016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Backup)</w:t>
      </w:r>
    </w:p>
    <w:p w:rsidR="00E01658" w:rsidRPr="00E01658" w:rsidRDefault="00E01658" w:rsidP="00E016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Faz cópia de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dados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um sistema ou diretório.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Vantagens:</w:t>
      </w:r>
    </w:p>
    <w:p w:rsidR="00E01658" w:rsidRPr="00E01658" w:rsidRDefault="00E01658" w:rsidP="00E01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Backup completo disponível em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uma única mídia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Menor tempo de restauração (RTO)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Desvantagens:</w:t>
      </w:r>
    </w:p>
    <w:p w:rsidR="00E01658" w:rsidRPr="00E01658" w:rsidRDefault="00E01658" w:rsidP="00E016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de backup longo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Alto consumo de armazenamento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Geralmente feito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semanalmente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com menor frequência.</w:t>
      </w:r>
    </w:p>
    <w:p w:rsidR="00E01658" w:rsidRPr="00E01658" w:rsidRDefault="00E01658" w:rsidP="00E0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E01658" w:rsidRPr="00E01658" w:rsidRDefault="00E01658" w:rsidP="00E01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2. </w:t>
      </w:r>
      <w:r w:rsidRPr="00E01658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🔵</w:t>
      </w:r>
      <w:r w:rsidRPr="00E016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Backup Incremental</w:t>
      </w:r>
    </w:p>
    <w:p w:rsidR="00E01658" w:rsidRPr="00E01658" w:rsidRDefault="00E01658" w:rsidP="00E016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Copia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apenas os dados alterados desde o último backup (de qualquer tipo)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Funcionamento:</w:t>
      </w:r>
    </w:p>
    <w:p w:rsidR="00E01658" w:rsidRPr="00E01658" w:rsidRDefault="00E01658" w:rsidP="00E016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</w:t>
      </w:r>
      <w:proofErr w:type="spellStart"/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timestamps</w:t>
      </w:r>
      <w:proofErr w:type="spellEnd"/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arquivos para identificar alterações.</w:t>
      </w:r>
    </w:p>
    <w:p w:rsidR="00E01658" w:rsidRPr="00E01658" w:rsidRDefault="00E01658" w:rsidP="00E016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Requer rastreamento dos backups anteriores.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Vantagens:</w:t>
      </w:r>
    </w:p>
    <w:p w:rsidR="00E01658" w:rsidRPr="00E01658" w:rsidRDefault="00E01658" w:rsidP="00E016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Backup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rápido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econômico em espaço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Ideal para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 em nuvem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Desvantagens:</w:t>
      </w:r>
    </w:p>
    <w:p w:rsidR="00E01658" w:rsidRPr="00E01658" w:rsidRDefault="00E01658" w:rsidP="00E016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Restauração mais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lenta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pois exige a restauração do último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 completo + todos os incrementais subsequentes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vulnerável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falhas: se um incremental estiver corrompido, a recuperação pode falhar.</w:t>
      </w:r>
    </w:p>
    <w:p w:rsidR="00E01658" w:rsidRPr="00E01658" w:rsidRDefault="00E01658" w:rsidP="00E0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E01658" w:rsidRPr="00E01658" w:rsidRDefault="00E01658" w:rsidP="00E01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🟠 Backup Diferencial</w:t>
      </w:r>
    </w:p>
    <w:p w:rsidR="00E01658" w:rsidRPr="00E01658" w:rsidRDefault="00E01658" w:rsidP="00E016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Copia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todos os dados alterados desde o último backup completo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Funcionamento:</w:t>
      </w:r>
    </w:p>
    <w:p w:rsidR="00E01658" w:rsidRPr="00E01658" w:rsidRDefault="00E01658" w:rsidP="00E016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Acumula alterações a cada execução.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Vantagens:</w:t>
      </w:r>
    </w:p>
    <w:p w:rsidR="00E01658" w:rsidRPr="00E01658" w:rsidRDefault="00E01658" w:rsidP="00E016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Restauração mais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rápida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incremental: só é necessário o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backup completo </w:t>
      </w:r>
      <w:proofErr w:type="gramStart"/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+</w:t>
      </w:r>
      <w:proofErr w:type="gramEnd"/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último backup diferencial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Compromisso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tempo e espaço.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Desvantagens:</w:t>
      </w:r>
    </w:p>
    <w:p w:rsidR="00E01658" w:rsidRPr="00E01658" w:rsidRDefault="00E01658" w:rsidP="00E016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tempo e o espaço necessários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aumentam a cada dia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até o próximo backup completo.</w:t>
      </w:r>
    </w:p>
    <w:p w:rsidR="00E01658" w:rsidRPr="00E01658" w:rsidRDefault="00E01658" w:rsidP="00E0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E01658" w:rsidRPr="00E01658" w:rsidRDefault="00E01658" w:rsidP="00E01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🟣 Backup Espelhado (</w:t>
      </w:r>
      <w:proofErr w:type="spellStart"/>
      <w:r w:rsidRPr="00E016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Mirror</w:t>
      </w:r>
      <w:proofErr w:type="spellEnd"/>
      <w:r w:rsidRPr="00E016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Backup)</w:t>
      </w:r>
    </w:p>
    <w:p w:rsidR="00E01658" w:rsidRPr="00E01658" w:rsidRDefault="00E01658" w:rsidP="00E016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 uma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cópia exata (em tempo real)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dados originais.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Características:</w:t>
      </w:r>
    </w:p>
    <w:p w:rsidR="00E01658" w:rsidRPr="00E01658" w:rsidRDefault="00E01658" w:rsidP="00E016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Apenas a versão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recente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arquivos é mantida.</w:t>
      </w:r>
    </w:p>
    <w:p w:rsidR="00E01658" w:rsidRPr="00E01658" w:rsidRDefault="00E01658" w:rsidP="00E016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Sem versionamento de arquivos.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Vantagens:</w:t>
      </w:r>
    </w:p>
    <w:p w:rsidR="00E01658" w:rsidRPr="00E01658" w:rsidRDefault="00E01658" w:rsidP="00E016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Acesso rápido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direto aos arquivos.</w:t>
      </w:r>
    </w:p>
    <w:p w:rsidR="00E01658" w:rsidRPr="00E01658" w:rsidRDefault="00E01658" w:rsidP="00E016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Restauração imediata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Desvantagens:</w:t>
      </w:r>
    </w:p>
    <w:p w:rsidR="00E01658" w:rsidRPr="00E01658" w:rsidRDefault="00E01658" w:rsidP="00E016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Alto consumo de armazenamento.</w:t>
      </w:r>
    </w:p>
    <w:p w:rsidR="00E01658" w:rsidRPr="00E01658" w:rsidRDefault="00E01658" w:rsidP="00E016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protege contra corrupção ou exclusão acidental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, pois essas ações também são replicadas.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Segoe UI Symbol" w:eastAsia="Times New Roman" w:hAnsi="Segoe UI Symbol" w:cs="Segoe UI Symbol"/>
          <w:b/>
          <w:bCs/>
          <w:sz w:val="24"/>
          <w:szCs w:val="24"/>
          <w:lang w:eastAsia="pt-BR"/>
        </w:rPr>
        <w:t>⚠️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Dica: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Use espelhamento como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complemento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não como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única estratégia de backup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E01658" w:rsidRPr="00E01658" w:rsidRDefault="00E01658" w:rsidP="00E01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5. </w:t>
      </w:r>
      <w:r w:rsidRPr="00E01658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⚫</w:t>
      </w:r>
      <w:r w:rsidRPr="00E016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Backup Completo Sintético</w:t>
      </w:r>
    </w:p>
    <w:p w:rsidR="00E01658" w:rsidRPr="00E01658" w:rsidRDefault="00E01658" w:rsidP="00E016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Backup completo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reconstruído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partir de um backup completo anterior e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incrementais subsequentes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copiar novamente os dados da origem.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Vantagem:</w:t>
      </w:r>
    </w:p>
    <w:p w:rsidR="00E01658" w:rsidRPr="00E01658" w:rsidRDefault="00E01658" w:rsidP="00E016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Reduz impacto na origem dos dados.</w:t>
      </w:r>
    </w:p>
    <w:p w:rsidR="00E01658" w:rsidRPr="00E01658" w:rsidRDefault="00E01658" w:rsidP="00E016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Melhora performance em ambientes com alto volume de dados.</w:t>
      </w:r>
    </w:p>
    <w:p w:rsidR="00E01658" w:rsidRPr="00E01658" w:rsidRDefault="00E01658" w:rsidP="00E0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E01658" w:rsidRPr="00E01658" w:rsidRDefault="00E01658" w:rsidP="00E01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0165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💽</w:t>
      </w:r>
      <w:r w:rsidRPr="00E016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Backup Local vs. Backup em Nuvem</w:t>
      </w:r>
    </w:p>
    <w:p w:rsidR="00E01658" w:rsidRPr="00E01658" w:rsidRDefault="00E01658" w:rsidP="00E016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 local: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Menor latência, mais controle, ideal para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espelhamento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vulnerável a desastres físicos.</w:t>
      </w:r>
    </w:p>
    <w:p w:rsidR="00E01658" w:rsidRPr="00E01658" w:rsidRDefault="00E01658" w:rsidP="00E016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Backup em nuvem: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Maior resiliência, ideal para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incrementais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custos de armazenamento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, mas depende de largura de banda e confiabilidade do provedor.</w:t>
      </w:r>
    </w:p>
    <w:p w:rsidR="00E01658" w:rsidRPr="00E01658" w:rsidRDefault="00E01658" w:rsidP="00E0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E01658" w:rsidRPr="00E01658" w:rsidRDefault="00E01658" w:rsidP="00E01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🧩 Estratégias Comuns de Backup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095"/>
        <w:gridCol w:w="1089"/>
        <w:gridCol w:w="1581"/>
        <w:gridCol w:w="1782"/>
      </w:tblGrid>
      <w:tr w:rsidR="00E01658" w:rsidRPr="00E01658" w:rsidTr="00E01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Estratégia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de Backup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de Restauração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Armazenamento</w:t>
            </w:r>
          </w:p>
        </w:tc>
      </w:tr>
      <w:tr w:rsidR="00E01658" w:rsidRPr="00E01658" w:rsidTr="00E01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Backup completo diário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Backup completo todos os dias.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Baixo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Muito alto</w:t>
            </w:r>
          </w:p>
        </w:tc>
      </w:tr>
      <w:tr w:rsidR="00E01658" w:rsidRPr="00E01658" w:rsidTr="00E01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Completo semanal + Incremental diário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 </w:t>
            </w:r>
            <w:proofErr w:type="spellStart"/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full</w:t>
            </w:r>
            <w:proofErr w:type="spellEnd"/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por semana + incrementais a cada dia útil.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Baixo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Alto (vários passos)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Baixo</w:t>
            </w:r>
          </w:p>
        </w:tc>
      </w:tr>
      <w:tr w:rsidR="00E01658" w:rsidRPr="00E01658" w:rsidTr="00E01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Completo semanal + Diferencial diário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 </w:t>
            </w:r>
            <w:proofErr w:type="spellStart"/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full</w:t>
            </w:r>
            <w:proofErr w:type="spellEnd"/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por semana + diferenciais diários.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Médio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Médio (2 mídias </w:t>
            </w:r>
            <w:proofErr w:type="spellStart"/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máx</w:t>
            </w:r>
            <w:proofErr w:type="spellEnd"/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Médio</w:t>
            </w:r>
          </w:p>
        </w:tc>
      </w:tr>
    </w:tbl>
    <w:p w:rsidR="00E01658" w:rsidRPr="00E01658" w:rsidRDefault="00E01658" w:rsidP="00E016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E01658">
        <w:rPr>
          <w:rFonts w:ascii="Segoe UI Symbol" w:eastAsia="Times New Roman" w:hAnsi="Segoe UI Symbol" w:cs="Segoe UI Symbol"/>
          <w:b/>
          <w:bCs/>
          <w:sz w:val="27"/>
          <w:szCs w:val="27"/>
          <w:lang w:eastAsia="pt-BR"/>
        </w:rPr>
        <w:t>✳️</w:t>
      </w:r>
      <w:r w:rsidRPr="00E01658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Exemplo prático (dados simulados):</w:t>
      </w:r>
    </w:p>
    <w:p w:rsidR="00E01658" w:rsidRPr="00E01658" w:rsidRDefault="00E01658" w:rsidP="00E016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Volume de dados: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20 TB</w:t>
      </w:r>
    </w:p>
    <w:p w:rsidR="00E01658" w:rsidRPr="00E01658" w:rsidRDefault="00E01658" w:rsidP="00E016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Alterações diárias: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5%</w:t>
      </w:r>
    </w:p>
    <w:p w:rsidR="00E01658" w:rsidRPr="00E01658" w:rsidRDefault="00E01658" w:rsidP="00E016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22 dias úteis/mês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Resultado:</w:t>
      </w:r>
    </w:p>
    <w:p w:rsidR="00E01658" w:rsidRPr="00E01658" w:rsidRDefault="00E01658" w:rsidP="00E016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Backup completo diário → mais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espaço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mais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redundância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menor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tempo de restauração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Backup semanal </w:t>
      </w:r>
      <w:proofErr w:type="gramStart"/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incremental → menos espaço,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tempo de restauração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Backup semanal </w:t>
      </w:r>
      <w:proofErr w:type="gramStart"/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diferencial → bom equilíbrio entre espaço e velocidade de restauração.</w:t>
      </w:r>
    </w:p>
    <w:p w:rsidR="00E01658" w:rsidRPr="00E01658" w:rsidRDefault="00E01658" w:rsidP="00E0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E01658" w:rsidRPr="00E01658" w:rsidRDefault="00E01658" w:rsidP="00E01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0165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🛡</w:t>
      </w:r>
      <w:r w:rsidRPr="00E016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️ RAID como Backup Espelhado</w:t>
      </w:r>
    </w:p>
    <w:p w:rsidR="00E01658" w:rsidRPr="00E01658" w:rsidRDefault="00E01658" w:rsidP="00E016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RAID 1 (espelhamento de disco)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replica os dados automaticamente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 dois discos.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Vantagens:</w:t>
      </w:r>
    </w:p>
    <w:p w:rsidR="00E01658" w:rsidRPr="00E01658" w:rsidRDefault="00E01658" w:rsidP="00E016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Alta disponibilidade.</w:t>
      </w:r>
    </w:p>
    <w:p w:rsidR="00E01658" w:rsidRPr="00E01658" w:rsidRDefault="00E01658" w:rsidP="00E016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Failover</w:t>
      </w:r>
      <w:proofErr w:type="spellEnd"/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automático em caso de falha de um disco.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Desvantagens:</w:t>
      </w:r>
    </w:p>
    <w:p w:rsidR="00E01658" w:rsidRPr="00E01658" w:rsidRDefault="00E01658" w:rsidP="00E016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Não substitui o backup externo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E01658" w:rsidRPr="00E01658" w:rsidRDefault="00E01658" w:rsidP="00E016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Propaga erros se dados forem corrompidos antes da replicação.</w:t>
      </w:r>
    </w:p>
    <w:p w:rsidR="00E01658" w:rsidRPr="00E01658" w:rsidRDefault="00E01658" w:rsidP="00E0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E01658" w:rsidRPr="00E01658" w:rsidRDefault="00E01658" w:rsidP="00E01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0165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📏</w:t>
      </w:r>
      <w:r w:rsidRPr="00E016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Melhores Práticas: Regra 3-2-1</w:t>
      </w:r>
    </w:p>
    <w:p w:rsidR="00E01658" w:rsidRPr="00E01658" w:rsidRDefault="00E01658" w:rsidP="00E016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>Para proteção ideal dos dados:</w:t>
      </w:r>
    </w:p>
    <w:p w:rsidR="00E01658" w:rsidRPr="00E01658" w:rsidRDefault="00E01658" w:rsidP="00E0165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3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cópias dos dados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em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tipos de mídia diferentes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 </w:t>
      </w:r>
      <w:r w:rsidRPr="00E0165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</w:t>
      </w: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cópia armazenada fora do local (off-site ou na nuvem)</w:t>
      </w:r>
    </w:p>
    <w:p w:rsidR="00E01658" w:rsidRPr="00E01658" w:rsidRDefault="00E01658" w:rsidP="00E016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1658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E01658" w:rsidRPr="00E01658" w:rsidRDefault="00E01658" w:rsidP="00E016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E01658">
        <w:rPr>
          <w:rFonts w:ascii="Segoe UI Symbol" w:eastAsia="Times New Roman" w:hAnsi="Segoe UI Symbol" w:cs="Segoe UI Symbol"/>
          <w:b/>
          <w:bCs/>
          <w:sz w:val="36"/>
          <w:szCs w:val="36"/>
          <w:lang w:eastAsia="pt-BR"/>
        </w:rPr>
        <w:t>✅</w:t>
      </w:r>
      <w:r w:rsidRPr="00E016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Resumo para Revisão Rápida (</w:t>
      </w:r>
      <w:proofErr w:type="spellStart"/>
      <w:r w:rsidRPr="00E016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Flashcards</w:t>
      </w:r>
      <w:proofErr w:type="spellEnd"/>
      <w:r w:rsidRPr="00E016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8"/>
        <w:gridCol w:w="3738"/>
        <w:gridCol w:w="3258"/>
      </w:tblGrid>
      <w:tr w:rsidR="00E01658" w:rsidRPr="00E01658" w:rsidTr="00E016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Tipo de Backup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Copia o quê?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Restauração depende de?</w:t>
            </w:r>
          </w:p>
        </w:tc>
      </w:tr>
      <w:tr w:rsidR="00E01658" w:rsidRPr="00E01658" w:rsidTr="00E01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Completo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Todos os dados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 mídia</w:t>
            </w:r>
          </w:p>
        </w:tc>
      </w:tr>
      <w:tr w:rsidR="00E01658" w:rsidRPr="00E01658" w:rsidTr="00E01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Incremental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Alterações desde </w:t>
            </w:r>
            <w:r w:rsidRPr="00E01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último backup qualquer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Full</w:t>
            </w:r>
            <w:proofErr w:type="spellEnd"/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+ todos os incrementais</w:t>
            </w:r>
          </w:p>
        </w:tc>
      </w:tr>
      <w:tr w:rsidR="00E01658" w:rsidRPr="00E01658" w:rsidTr="00E01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Diferencial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Alterações desde </w:t>
            </w:r>
            <w:r w:rsidRPr="00E016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último backup completo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Full</w:t>
            </w:r>
            <w:proofErr w:type="spellEnd"/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+ último diferencial</w:t>
            </w:r>
          </w:p>
        </w:tc>
      </w:tr>
      <w:tr w:rsidR="00E01658" w:rsidRPr="00E01658" w:rsidTr="00E01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Espelhado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Cópia exata dos dados atuais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Acesso direto, sem versionamento</w:t>
            </w:r>
          </w:p>
        </w:tc>
      </w:tr>
      <w:tr w:rsidR="00E01658" w:rsidRPr="00E01658" w:rsidTr="00E0165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Sintético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Simula um backup completo com base em incrementais</w:t>
            </w:r>
          </w:p>
        </w:tc>
        <w:tc>
          <w:tcPr>
            <w:tcW w:w="0" w:type="auto"/>
            <w:vAlign w:val="center"/>
            <w:hideMark/>
          </w:tcPr>
          <w:p w:rsidR="00E01658" w:rsidRPr="00E01658" w:rsidRDefault="00E01658" w:rsidP="00E0165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E01658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Requer infraestrutura que suporte essa função</w:t>
            </w:r>
          </w:p>
        </w:tc>
      </w:tr>
    </w:tbl>
    <w:p w:rsidR="00D46F2F" w:rsidRDefault="00D46F2F"/>
    <w:sectPr w:rsidR="00D46F2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055" w:rsidRDefault="00686055" w:rsidP="000A7D44">
      <w:pPr>
        <w:spacing w:after="0" w:line="240" w:lineRule="auto"/>
      </w:pPr>
      <w:r>
        <w:separator/>
      </w:r>
    </w:p>
  </w:endnote>
  <w:endnote w:type="continuationSeparator" w:id="0">
    <w:p w:rsidR="00686055" w:rsidRDefault="00686055" w:rsidP="000A7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055" w:rsidRDefault="00686055" w:rsidP="000A7D44">
      <w:pPr>
        <w:spacing w:after="0" w:line="240" w:lineRule="auto"/>
      </w:pPr>
      <w:r>
        <w:separator/>
      </w:r>
    </w:p>
  </w:footnote>
  <w:footnote w:type="continuationSeparator" w:id="0">
    <w:p w:rsidR="00686055" w:rsidRDefault="00686055" w:rsidP="000A7D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7D44" w:rsidRDefault="000A7D4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-430530</wp:posOffset>
          </wp:positionV>
          <wp:extent cx="1314450" cy="874395"/>
          <wp:effectExtent l="0" t="0" r="0" b="1905"/>
          <wp:wrapThrough wrapText="bothSides">
            <wp:wrapPolygon edited="0">
              <wp:start x="0" y="0"/>
              <wp:lineTo x="0" y="21176"/>
              <wp:lineTo x="21287" y="21176"/>
              <wp:lineTo x="21287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N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4450" cy="874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0A7D44" w:rsidRDefault="000A7D4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474C3"/>
    <w:multiLevelType w:val="multilevel"/>
    <w:tmpl w:val="53B2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D2C3A"/>
    <w:multiLevelType w:val="multilevel"/>
    <w:tmpl w:val="BD864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C3AA7"/>
    <w:multiLevelType w:val="multilevel"/>
    <w:tmpl w:val="D04E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B3165"/>
    <w:multiLevelType w:val="multilevel"/>
    <w:tmpl w:val="514C6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72E44"/>
    <w:multiLevelType w:val="multilevel"/>
    <w:tmpl w:val="3694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D6566"/>
    <w:multiLevelType w:val="multilevel"/>
    <w:tmpl w:val="7F22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235D18"/>
    <w:multiLevelType w:val="multilevel"/>
    <w:tmpl w:val="43DA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5D63CD"/>
    <w:multiLevelType w:val="multilevel"/>
    <w:tmpl w:val="D554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34730"/>
    <w:multiLevelType w:val="multilevel"/>
    <w:tmpl w:val="6B1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F4954"/>
    <w:multiLevelType w:val="multilevel"/>
    <w:tmpl w:val="A1B07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5345FB"/>
    <w:multiLevelType w:val="multilevel"/>
    <w:tmpl w:val="F34C4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3B5479"/>
    <w:multiLevelType w:val="multilevel"/>
    <w:tmpl w:val="D1A8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10DE6"/>
    <w:multiLevelType w:val="multilevel"/>
    <w:tmpl w:val="D45C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803AFE"/>
    <w:multiLevelType w:val="multilevel"/>
    <w:tmpl w:val="DED2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954105"/>
    <w:multiLevelType w:val="multilevel"/>
    <w:tmpl w:val="461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54AFA"/>
    <w:multiLevelType w:val="multilevel"/>
    <w:tmpl w:val="36C2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471B4E"/>
    <w:multiLevelType w:val="multilevel"/>
    <w:tmpl w:val="4DD8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B4565"/>
    <w:multiLevelType w:val="multilevel"/>
    <w:tmpl w:val="10E4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E4A59"/>
    <w:multiLevelType w:val="multilevel"/>
    <w:tmpl w:val="09FC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3"/>
  </w:num>
  <w:num w:numId="5">
    <w:abstractNumId w:val="13"/>
  </w:num>
  <w:num w:numId="6">
    <w:abstractNumId w:val="10"/>
  </w:num>
  <w:num w:numId="7">
    <w:abstractNumId w:val="18"/>
  </w:num>
  <w:num w:numId="8">
    <w:abstractNumId w:val="0"/>
  </w:num>
  <w:num w:numId="9">
    <w:abstractNumId w:val="6"/>
  </w:num>
  <w:num w:numId="10">
    <w:abstractNumId w:val="5"/>
  </w:num>
  <w:num w:numId="11">
    <w:abstractNumId w:val="9"/>
  </w:num>
  <w:num w:numId="12">
    <w:abstractNumId w:val="16"/>
  </w:num>
  <w:num w:numId="13">
    <w:abstractNumId w:val="17"/>
  </w:num>
  <w:num w:numId="14">
    <w:abstractNumId w:val="8"/>
  </w:num>
  <w:num w:numId="15">
    <w:abstractNumId w:val="7"/>
  </w:num>
  <w:num w:numId="16">
    <w:abstractNumId w:val="4"/>
  </w:num>
  <w:num w:numId="17">
    <w:abstractNumId w:val="15"/>
  </w:num>
  <w:num w:numId="18">
    <w:abstractNumId w:val="1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658"/>
    <w:rsid w:val="000A7D44"/>
    <w:rsid w:val="00686055"/>
    <w:rsid w:val="006E2FBB"/>
    <w:rsid w:val="00D46F2F"/>
    <w:rsid w:val="00E0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2E39B2"/>
  <w15:chartTrackingRefBased/>
  <w15:docId w15:val="{19B14252-C646-48C2-81EA-DC6B3FB5F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016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E016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E016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7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7D44"/>
  </w:style>
  <w:style w:type="paragraph" w:styleId="Rodap">
    <w:name w:val="footer"/>
    <w:basedOn w:val="Normal"/>
    <w:link w:val="RodapChar"/>
    <w:uiPriority w:val="99"/>
    <w:unhideWhenUsed/>
    <w:rsid w:val="000A7D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7D44"/>
  </w:style>
  <w:style w:type="character" w:customStyle="1" w:styleId="Ttulo1Char">
    <w:name w:val="Título 1 Char"/>
    <w:basedOn w:val="Fontepargpadro"/>
    <w:link w:val="Ttulo1"/>
    <w:uiPriority w:val="9"/>
    <w:rsid w:val="00E016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0165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E0165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E0165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01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2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958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14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09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7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535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050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ma\OneDrive\Documentos\Modelos%20Personalizados%20do%20Office\MT%20-%2000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MT - 00.dotx</Template>
  <TotalTime>1</TotalTime>
  <Pages>5</Pages>
  <Words>737</Words>
  <Characters>3983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Lima</dc:creator>
  <cp:keywords/>
  <dc:description/>
  <cp:lastModifiedBy>Alan Maciel Lima De Jesus EXTERNO</cp:lastModifiedBy>
  <cp:revision>1</cp:revision>
  <dcterms:created xsi:type="dcterms:W3CDTF">2025-06-14T22:20:00Z</dcterms:created>
  <dcterms:modified xsi:type="dcterms:W3CDTF">2025-06-14T22:21:00Z</dcterms:modified>
</cp:coreProperties>
</file>